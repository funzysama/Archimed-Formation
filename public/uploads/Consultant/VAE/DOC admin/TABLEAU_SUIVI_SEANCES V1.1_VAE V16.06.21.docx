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FE378" w14:textId="73C9D217" w:rsidR="00E346F7" w:rsidRPr="00F0063A" w:rsidRDefault="00FD7956" w:rsidP="00F00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0"/>
          <w:szCs w:val="20"/>
        </w:rPr>
      </w:pPr>
      <w:r>
        <w:t>Tableau de suivi</w:t>
      </w:r>
      <w:r w:rsidR="004C1295">
        <w:t xml:space="preserve"> </w:t>
      </w:r>
      <w:r w:rsidR="00F0063A">
        <w:t xml:space="preserve">des </w:t>
      </w:r>
      <w:r w:rsidR="009E06B9">
        <w:t>séances</w:t>
      </w:r>
      <w:r w:rsidR="00F0063A">
        <w:t xml:space="preserve"> </w:t>
      </w:r>
    </w:p>
    <w:p w14:paraId="5516417E" w14:textId="6E21AB82" w:rsidR="00D54854" w:rsidRPr="00680614" w:rsidRDefault="004A398B" w:rsidP="00E346F7">
      <w:pPr>
        <w:ind w:left="1080"/>
        <w:rPr>
          <w:b/>
          <w:bCs w:val="0"/>
          <w:sz w:val="20"/>
          <w:szCs w:val="20"/>
        </w:rPr>
      </w:pPr>
      <w:r w:rsidRPr="00680614">
        <w:rPr>
          <w:sz w:val="20"/>
          <w:szCs w:val="20"/>
        </w:rPr>
        <w:t>Nom :</w:t>
      </w:r>
      <w:r w:rsidR="004C1295">
        <w:rPr>
          <w:sz w:val="20"/>
          <w:szCs w:val="20"/>
        </w:rPr>
        <w:t xml:space="preserve">    </w:t>
      </w:r>
      <w:r w:rsidR="00E346F7" w:rsidRPr="00680614">
        <w:rPr>
          <w:sz w:val="20"/>
          <w:szCs w:val="20"/>
        </w:rPr>
        <w:tab/>
      </w:r>
    </w:p>
    <w:p w14:paraId="51DB62E0" w14:textId="2D426918" w:rsidR="002C0E4E" w:rsidRPr="00680614" w:rsidRDefault="004A398B" w:rsidP="00E346F7">
      <w:pPr>
        <w:ind w:left="1080"/>
        <w:rPr>
          <w:sz w:val="20"/>
          <w:szCs w:val="20"/>
        </w:rPr>
      </w:pPr>
      <w:r w:rsidRPr="00680614">
        <w:rPr>
          <w:sz w:val="20"/>
          <w:szCs w:val="20"/>
        </w:rPr>
        <w:t>Prénom :</w:t>
      </w:r>
    </w:p>
    <w:p w14:paraId="686D1EFD" w14:textId="461358C1" w:rsidR="002C0E4E" w:rsidRPr="00680614" w:rsidRDefault="004A398B" w:rsidP="00E346F7">
      <w:pPr>
        <w:ind w:left="1080"/>
        <w:rPr>
          <w:sz w:val="20"/>
          <w:szCs w:val="20"/>
        </w:rPr>
      </w:pPr>
      <w:r w:rsidRPr="00680614">
        <w:rPr>
          <w:sz w:val="20"/>
          <w:szCs w:val="20"/>
        </w:rPr>
        <w:t>Prestation :</w:t>
      </w:r>
      <w:r w:rsidR="004C1295">
        <w:rPr>
          <w:sz w:val="20"/>
          <w:szCs w:val="20"/>
        </w:rPr>
        <w:t xml:space="preserve"> </w:t>
      </w:r>
    </w:p>
    <w:p w14:paraId="3D4AB42A" w14:textId="6ED165A2" w:rsidR="002C0E4E" w:rsidRPr="00680614" w:rsidRDefault="004A398B" w:rsidP="00E346F7">
      <w:pPr>
        <w:ind w:left="1080"/>
        <w:rPr>
          <w:b/>
          <w:bCs w:val="0"/>
          <w:sz w:val="20"/>
          <w:szCs w:val="20"/>
        </w:rPr>
      </w:pPr>
      <w:r w:rsidRPr="00680614">
        <w:rPr>
          <w:sz w:val="20"/>
          <w:szCs w:val="20"/>
        </w:rPr>
        <w:t>Certification</w:t>
      </w:r>
      <w:r w:rsidR="00A837C1" w:rsidRPr="00680614">
        <w:rPr>
          <w:sz w:val="20"/>
          <w:szCs w:val="20"/>
        </w:rPr>
        <w:t xml:space="preserve"> </w:t>
      </w:r>
      <w:r w:rsidRPr="00680614">
        <w:rPr>
          <w:sz w:val="20"/>
          <w:szCs w:val="20"/>
        </w:rPr>
        <w:t>:</w:t>
      </w:r>
      <w:r w:rsidR="004C1295">
        <w:rPr>
          <w:sz w:val="20"/>
          <w:szCs w:val="20"/>
        </w:rPr>
        <w:t xml:space="preserve"> BTS </w:t>
      </w:r>
    </w:p>
    <w:p w14:paraId="75EE8A71" w14:textId="77777777" w:rsidR="00E346F7" w:rsidRPr="00680614" w:rsidRDefault="00E346F7" w:rsidP="00E346F7">
      <w:pPr>
        <w:ind w:left="1080"/>
        <w:rPr>
          <w:sz w:val="20"/>
          <w:szCs w:val="20"/>
        </w:rPr>
      </w:pPr>
    </w:p>
    <w:tbl>
      <w:tblPr>
        <w:tblW w:w="10206" w:type="dxa"/>
        <w:tblInd w:w="-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"/>
        <w:gridCol w:w="1782"/>
        <w:gridCol w:w="2803"/>
        <w:gridCol w:w="646"/>
        <w:gridCol w:w="646"/>
        <w:gridCol w:w="2875"/>
      </w:tblGrid>
      <w:tr w:rsidR="009E06B9" w:rsidRPr="003305B1" w14:paraId="602A6FC0" w14:textId="664F08B9" w:rsidTr="00E704A2">
        <w:trPr>
          <w:trHeight w:val="654"/>
        </w:trPr>
        <w:tc>
          <w:tcPr>
            <w:tcW w:w="1454" w:type="dxa"/>
            <w:shd w:val="clear" w:color="auto" w:fill="FFE6CD"/>
            <w:vAlign w:val="center"/>
          </w:tcPr>
          <w:p w14:paraId="5B42136D" w14:textId="77777777" w:rsidR="00F0063A" w:rsidRPr="003305B1" w:rsidRDefault="00F0063A" w:rsidP="003E2FE4">
            <w:pPr>
              <w:pStyle w:val="Titre4"/>
              <w:rPr>
                <w:rFonts w:ascii="Gill Sans MT" w:hAnsi="Gill Sans MT"/>
                <w:smallCaps/>
                <w:sz w:val="20"/>
                <w:szCs w:val="20"/>
              </w:rPr>
            </w:pPr>
            <w:r w:rsidRPr="003305B1">
              <w:rPr>
                <w:rFonts w:ascii="Gill Sans MT" w:hAnsi="Gill Sans MT"/>
                <w:smallCaps/>
                <w:sz w:val="20"/>
                <w:szCs w:val="20"/>
              </w:rPr>
              <w:t>Date</w:t>
            </w:r>
          </w:p>
        </w:tc>
        <w:tc>
          <w:tcPr>
            <w:tcW w:w="1782" w:type="dxa"/>
            <w:shd w:val="clear" w:color="auto" w:fill="FFE6CD"/>
            <w:vAlign w:val="center"/>
          </w:tcPr>
          <w:p w14:paraId="10F0188A" w14:textId="77777777" w:rsidR="00F0063A" w:rsidRPr="003305B1" w:rsidRDefault="00F0063A" w:rsidP="003E2FE4">
            <w:pPr>
              <w:jc w:val="center"/>
              <w:rPr>
                <w:b/>
                <w:bCs w:val="0"/>
                <w:smallCaps/>
                <w:sz w:val="20"/>
                <w:szCs w:val="20"/>
              </w:rPr>
            </w:pPr>
            <w:r w:rsidRPr="003305B1">
              <w:rPr>
                <w:b/>
                <w:bCs w:val="0"/>
                <w:smallCaps/>
                <w:sz w:val="20"/>
                <w:szCs w:val="20"/>
              </w:rPr>
              <w:t>Horaires</w:t>
            </w:r>
          </w:p>
        </w:tc>
        <w:tc>
          <w:tcPr>
            <w:tcW w:w="2803" w:type="dxa"/>
            <w:shd w:val="clear" w:color="auto" w:fill="FFE6CD"/>
            <w:vAlign w:val="center"/>
          </w:tcPr>
          <w:p w14:paraId="65EA14BC" w14:textId="77777777" w:rsidR="00F0063A" w:rsidRPr="003305B1" w:rsidRDefault="00F0063A" w:rsidP="003E2FE4">
            <w:pPr>
              <w:jc w:val="center"/>
              <w:rPr>
                <w:b/>
                <w:bCs w:val="0"/>
                <w:smallCaps/>
                <w:sz w:val="20"/>
                <w:szCs w:val="20"/>
              </w:rPr>
            </w:pPr>
            <w:r w:rsidRPr="003305B1">
              <w:rPr>
                <w:b/>
                <w:bCs w:val="0"/>
                <w:smallCaps/>
                <w:sz w:val="20"/>
                <w:szCs w:val="20"/>
              </w:rPr>
              <w:t>Entretien</w:t>
            </w:r>
          </w:p>
        </w:tc>
        <w:tc>
          <w:tcPr>
            <w:tcW w:w="1292" w:type="dxa"/>
            <w:gridSpan w:val="2"/>
            <w:shd w:val="clear" w:color="auto" w:fill="FFE6CD"/>
          </w:tcPr>
          <w:p w14:paraId="323431C9" w14:textId="77777777" w:rsidR="00F0063A" w:rsidRDefault="00F0063A" w:rsidP="003E2FE4">
            <w:pPr>
              <w:jc w:val="center"/>
              <w:rPr>
                <w:b/>
                <w:bCs w:val="0"/>
                <w:smallCaps/>
                <w:sz w:val="20"/>
                <w:szCs w:val="20"/>
              </w:rPr>
            </w:pPr>
          </w:p>
          <w:p w14:paraId="1A18FCA8" w14:textId="737031D2" w:rsidR="00F0063A" w:rsidRPr="003305B1" w:rsidRDefault="00F0063A" w:rsidP="003E2FE4">
            <w:pPr>
              <w:jc w:val="center"/>
              <w:rPr>
                <w:b/>
                <w:bCs w:val="0"/>
                <w:smallCaps/>
                <w:sz w:val="20"/>
                <w:szCs w:val="20"/>
              </w:rPr>
            </w:pPr>
            <w:r>
              <w:rPr>
                <w:b/>
                <w:bCs w:val="0"/>
                <w:smallCaps/>
                <w:sz w:val="20"/>
                <w:szCs w:val="20"/>
              </w:rPr>
              <w:t xml:space="preserve">réalisation </w:t>
            </w:r>
          </w:p>
        </w:tc>
        <w:tc>
          <w:tcPr>
            <w:tcW w:w="2875" w:type="dxa"/>
            <w:shd w:val="clear" w:color="auto" w:fill="FFE6CD"/>
          </w:tcPr>
          <w:p w14:paraId="3D419AC2" w14:textId="77777777" w:rsidR="00F0063A" w:rsidRDefault="00F0063A" w:rsidP="003E2FE4">
            <w:pPr>
              <w:jc w:val="center"/>
              <w:rPr>
                <w:b/>
                <w:bCs w:val="0"/>
                <w:smallCaps/>
                <w:sz w:val="20"/>
                <w:szCs w:val="20"/>
              </w:rPr>
            </w:pPr>
          </w:p>
          <w:p w14:paraId="010E95BA" w14:textId="3F54D367" w:rsidR="00F0063A" w:rsidRDefault="00F0063A" w:rsidP="003E2FE4">
            <w:pPr>
              <w:jc w:val="center"/>
              <w:rPr>
                <w:b/>
                <w:bCs w:val="0"/>
                <w:smallCaps/>
                <w:sz w:val="20"/>
                <w:szCs w:val="20"/>
              </w:rPr>
            </w:pPr>
            <w:r>
              <w:rPr>
                <w:b/>
                <w:bCs w:val="0"/>
                <w:smallCaps/>
                <w:sz w:val="20"/>
                <w:szCs w:val="20"/>
              </w:rPr>
              <w:t>Préconisation</w:t>
            </w:r>
            <w:r w:rsidR="009E06B9">
              <w:rPr>
                <w:b/>
                <w:bCs w:val="0"/>
                <w:smallCaps/>
                <w:sz w:val="20"/>
                <w:szCs w:val="20"/>
              </w:rPr>
              <w:t>s</w:t>
            </w:r>
            <w:r>
              <w:rPr>
                <w:b/>
                <w:bCs w:val="0"/>
                <w:smallCaps/>
                <w:sz w:val="20"/>
                <w:szCs w:val="20"/>
              </w:rPr>
              <w:t xml:space="preserve"> </w:t>
            </w:r>
          </w:p>
        </w:tc>
      </w:tr>
      <w:tr w:rsidR="00A00ABD" w:rsidRPr="003305B1" w14:paraId="32457E84" w14:textId="2792B5FF" w:rsidTr="00A00ABD">
        <w:trPr>
          <w:trHeight w:val="350"/>
        </w:trPr>
        <w:tc>
          <w:tcPr>
            <w:tcW w:w="1454" w:type="dxa"/>
            <w:vMerge w:val="restart"/>
            <w:vAlign w:val="center"/>
          </w:tcPr>
          <w:p w14:paraId="570DF177" w14:textId="7A9379DD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 w:val="restart"/>
            <w:vAlign w:val="center"/>
          </w:tcPr>
          <w:p w14:paraId="4CF53E77" w14:textId="06B6FE10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 w:val="restart"/>
            <w:vAlign w:val="center"/>
          </w:tcPr>
          <w:p w14:paraId="43F53D82" w14:textId="77A755C8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42600587" w14:textId="77777777" w:rsidR="00A00ABD" w:rsidRPr="003305B1" w:rsidRDefault="00A00ABD" w:rsidP="006E6E0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0A708D0A" w14:textId="4FD49FCB" w:rsidR="00A00ABD" w:rsidRPr="00E704A2" w:rsidRDefault="00A00ABD" w:rsidP="006E6E04">
            <w:pPr>
              <w:jc w:val="center"/>
              <w:rPr>
                <w:b/>
                <w:sz w:val="20"/>
                <w:szCs w:val="20"/>
              </w:rPr>
            </w:pPr>
            <w:r w:rsidRPr="00E704A2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425CBEAC" w14:textId="208DB6B7" w:rsidR="00A00ABD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43F124FC" w14:textId="77777777" w:rsidTr="00A00ABD">
        <w:trPr>
          <w:trHeight w:val="350"/>
        </w:trPr>
        <w:tc>
          <w:tcPr>
            <w:tcW w:w="1454" w:type="dxa"/>
            <w:vMerge/>
            <w:vAlign w:val="center"/>
          </w:tcPr>
          <w:p w14:paraId="47DB35D9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3FAD8E83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004118C7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5C602DF5" w14:textId="77777777" w:rsidR="00A00ABD" w:rsidRPr="00FD7956" w:rsidRDefault="00A00ABD" w:rsidP="006E6E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70CFFB86" w14:textId="77777777" w:rsidR="00A00ABD" w:rsidRPr="00E704A2" w:rsidRDefault="00A00ABD" w:rsidP="006E6E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75F14501" w14:textId="77777777" w:rsidR="00A00ABD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2B2E1DCB" w14:textId="7B0B92F3" w:rsidTr="00A00ABD">
        <w:trPr>
          <w:trHeight w:val="380"/>
        </w:trPr>
        <w:tc>
          <w:tcPr>
            <w:tcW w:w="1454" w:type="dxa"/>
            <w:vMerge w:val="restart"/>
            <w:vAlign w:val="center"/>
          </w:tcPr>
          <w:p w14:paraId="2F136313" w14:textId="353D5925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 w:val="restart"/>
            <w:vAlign w:val="center"/>
          </w:tcPr>
          <w:p w14:paraId="15CC9092" w14:textId="0D91B62A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 w:val="restart"/>
            <w:vAlign w:val="center"/>
          </w:tcPr>
          <w:p w14:paraId="63D2DB26" w14:textId="6992C88C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47096E2D" w14:textId="77777777" w:rsidR="00A00ABD" w:rsidRPr="003305B1" w:rsidRDefault="00A00ABD" w:rsidP="006E6E0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0AB5E3A7" w14:textId="377E5138" w:rsidR="00A00ABD" w:rsidRPr="003305B1" w:rsidRDefault="00A00ABD" w:rsidP="006E6E0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0611814C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76EA81D7" w14:textId="77777777" w:rsidTr="00A00ABD">
        <w:trPr>
          <w:trHeight w:val="380"/>
        </w:trPr>
        <w:tc>
          <w:tcPr>
            <w:tcW w:w="1454" w:type="dxa"/>
            <w:vMerge/>
            <w:vAlign w:val="center"/>
          </w:tcPr>
          <w:p w14:paraId="748F67DD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3C9070C3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0C42BCD7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775328F8" w14:textId="77777777" w:rsidR="00A00ABD" w:rsidRPr="00FD7956" w:rsidRDefault="00A00ABD" w:rsidP="006E6E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4C579A05" w14:textId="77777777" w:rsidR="00A00ABD" w:rsidRPr="000D461D" w:rsidRDefault="00A00ABD" w:rsidP="006E6E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57BC8942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2333C80E" w14:textId="6899EE63" w:rsidTr="00A00ABD">
        <w:trPr>
          <w:trHeight w:val="460"/>
        </w:trPr>
        <w:tc>
          <w:tcPr>
            <w:tcW w:w="1454" w:type="dxa"/>
            <w:vMerge w:val="restart"/>
            <w:vAlign w:val="center"/>
          </w:tcPr>
          <w:p w14:paraId="2339B82F" w14:textId="2A0614F1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 w:val="restart"/>
            <w:vAlign w:val="center"/>
          </w:tcPr>
          <w:p w14:paraId="785BA8D4" w14:textId="465E376B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 w:val="restart"/>
            <w:vAlign w:val="center"/>
          </w:tcPr>
          <w:p w14:paraId="6F68D156" w14:textId="3F249C78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262CFB85" w14:textId="77777777" w:rsidR="00A00ABD" w:rsidRPr="003305B1" w:rsidRDefault="00A00ABD" w:rsidP="006E6E0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2310845A" w14:textId="03FEA575" w:rsidR="00A00ABD" w:rsidRPr="003305B1" w:rsidRDefault="00A00ABD" w:rsidP="006E6E0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745B4B7D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24CF54B8" w14:textId="77777777" w:rsidTr="00A00ABD">
        <w:trPr>
          <w:trHeight w:val="460"/>
        </w:trPr>
        <w:tc>
          <w:tcPr>
            <w:tcW w:w="1454" w:type="dxa"/>
            <w:vMerge/>
            <w:vAlign w:val="center"/>
          </w:tcPr>
          <w:p w14:paraId="1AC8AF91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20041E4D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590B3488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1DEB26F7" w14:textId="77777777" w:rsidR="00A00ABD" w:rsidRPr="00FD7956" w:rsidRDefault="00A00ABD" w:rsidP="006E6E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6142983C" w14:textId="77777777" w:rsidR="00A00ABD" w:rsidRPr="000D461D" w:rsidRDefault="00A00ABD" w:rsidP="006E6E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52D73313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4AAD70A5" w14:textId="6D6C0074" w:rsidTr="00A00ABD">
        <w:trPr>
          <w:trHeight w:val="350"/>
        </w:trPr>
        <w:tc>
          <w:tcPr>
            <w:tcW w:w="1454" w:type="dxa"/>
            <w:vMerge w:val="restart"/>
            <w:vAlign w:val="center"/>
          </w:tcPr>
          <w:p w14:paraId="148E85A6" w14:textId="2780E3DB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 w:val="restart"/>
            <w:vAlign w:val="center"/>
          </w:tcPr>
          <w:p w14:paraId="3AA9EC80" w14:textId="16B21630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 w:val="restart"/>
            <w:vAlign w:val="center"/>
          </w:tcPr>
          <w:p w14:paraId="23E2B102" w14:textId="3F791228" w:rsidR="00A00ABD" w:rsidRPr="003305B1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6FB96804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0FBA5446" w14:textId="5B1E2C9B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635A60B1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5B007ABA" w14:textId="77777777" w:rsidTr="00A00ABD">
        <w:trPr>
          <w:trHeight w:val="350"/>
        </w:trPr>
        <w:tc>
          <w:tcPr>
            <w:tcW w:w="1454" w:type="dxa"/>
            <w:vMerge/>
            <w:vAlign w:val="center"/>
          </w:tcPr>
          <w:p w14:paraId="556C3F8C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34CEB467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78EBA563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0334BC3B" w14:textId="77777777" w:rsidR="00A00ABD" w:rsidRPr="00FD7956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1925E141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5D3F2878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3193EF6E" w14:textId="1D3C5E90" w:rsidTr="00A00ABD">
        <w:trPr>
          <w:trHeight w:val="460"/>
        </w:trPr>
        <w:tc>
          <w:tcPr>
            <w:tcW w:w="1454" w:type="dxa"/>
            <w:vMerge w:val="restart"/>
            <w:vAlign w:val="center"/>
          </w:tcPr>
          <w:p w14:paraId="7AC73863" w14:textId="4909E9CE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 w:val="restart"/>
            <w:vAlign w:val="center"/>
          </w:tcPr>
          <w:p w14:paraId="47CB34FC" w14:textId="1C5B70C9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 w:val="restart"/>
            <w:vAlign w:val="center"/>
          </w:tcPr>
          <w:p w14:paraId="59BC8DAC" w14:textId="643FBDF7" w:rsidR="00A00ABD" w:rsidRPr="003305B1" w:rsidRDefault="00A00ABD" w:rsidP="004C129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31017200" w14:textId="77777777" w:rsidR="00A00ABD" w:rsidRPr="003305B1" w:rsidRDefault="00A00ABD" w:rsidP="00CC2221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7C929157" w14:textId="2FA20B81" w:rsidR="00A00ABD" w:rsidRPr="003305B1" w:rsidRDefault="00A00ABD" w:rsidP="00CC2221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3004823F" w14:textId="6B4E2491" w:rsidR="00A00ABD" w:rsidRPr="003305B1" w:rsidRDefault="00A00ABD" w:rsidP="00CC2221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00ABD" w:rsidRPr="003305B1" w14:paraId="491D8EF3" w14:textId="77777777" w:rsidTr="00A00ABD">
        <w:trPr>
          <w:trHeight w:val="460"/>
        </w:trPr>
        <w:tc>
          <w:tcPr>
            <w:tcW w:w="1454" w:type="dxa"/>
            <w:vMerge/>
            <w:vAlign w:val="center"/>
          </w:tcPr>
          <w:p w14:paraId="39DBC4F2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3F1F598C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30BB1D56" w14:textId="77777777" w:rsidR="00A00ABD" w:rsidRPr="003305B1" w:rsidRDefault="00A00ABD" w:rsidP="00CC22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15613F0A" w14:textId="77777777" w:rsidR="00A00ABD" w:rsidRPr="00FD7956" w:rsidRDefault="00A00ABD" w:rsidP="00CC22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4EBC3175" w14:textId="77777777" w:rsidR="00A00ABD" w:rsidRPr="000D461D" w:rsidRDefault="00A00ABD" w:rsidP="00CC22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24C232A4" w14:textId="77777777" w:rsidR="00A00ABD" w:rsidRDefault="00A00ABD" w:rsidP="00CC2221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55B14E50" w14:textId="38056CC0" w:rsidTr="00A00ABD">
        <w:trPr>
          <w:trHeight w:val="380"/>
        </w:trPr>
        <w:tc>
          <w:tcPr>
            <w:tcW w:w="1454" w:type="dxa"/>
            <w:vMerge w:val="restart"/>
            <w:vAlign w:val="center"/>
          </w:tcPr>
          <w:p w14:paraId="135510AD" w14:textId="7B02868A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 w:val="restart"/>
            <w:vAlign w:val="center"/>
          </w:tcPr>
          <w:p w14:paraId="416D7BCA" w14:textId="2AF04CD4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 w:val="restart"/>
            <w:vAlign w:val="center"/>
          </w:tcPr>
          <w:p w14:paraId="2032BE0A" w14:textId="7C6799D3" w:rsidR="00A00ABD" w:rsidRPr="003305B1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0F3180DA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</w:t>
            </w:r>
            <w:r>
              <w:rPr>
                <w:sz w:val="20"/>
                <w:szCs w:val="20"/>
              </w:rPr>
              <w:t xml:space="preserve">i </w:t>
            </w:r>
          </w:p>
        </w:tc>
        <w:tc>
          <w:tcPr>
            <w:tcW w:w="646" w:type="dxa"/>
          </w:tcPr>
          <w:p w14:paraId="059363E1" w14:textId="76A01B7E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4329CEA0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340BEF35" w14:textId="77777777" w:rsidTr="00A00ABD">
        <w:trPr>
          <w:trHeight w:val="380"/>
        </w:trPr>
        <w:tc>
          <w:tcPr>
            <w:tcW w:w="1454" w:type="dxa"/>
            <w:vMerge/>
            <w:vAlign w:val="center"/>
          </w:tcPr>
          <w:p w14:paraId="1CB94A33" w14:textId="77777777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0B604432" w14:textId="77777777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0724F873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305C15CA" w14:textId="77777777" w:rsidR="00A00ABD" w:rsidRPr="00FD7956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57BCC132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7F4C7AB2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094C47FD" w14:textId="35E8B7E7" w:rsidTr="00A00ABD">
        <w:trPr>
          <w:trHeight w:val="460"/>
        </w:trPr>
        <w:tc>
          <w:tcPr>
            <w:tcW w:w="1454" w:type="dxa"/>
            <w:vMerge w:val="restart"/>
            <w:vAlign w:val="center"/>
          </w:tcPr>
          <w:p w14:paraId="0E16343F" w14:textId="5FC01BAF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 w:val="restart"/>
            <w:vAlign w:val="center"/>
          </w:tcPr>
          <w:p w14:paraId="04DF1EEB" w14:textId="67F2EB0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 w:val="restart"/>
            <w:vAlign w:val="center"/>
          </w:tcPr>
          <w:p w14:paraId="7EB1E287" w14:textId="2D851F7A" w:rsidR="00A00ABD" w:rsidRPr="003305B1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4493E73B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6C954A4C" w14:textId="774BA37C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3BE3E259" w14:textId="557B03D0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2D85D0DE" w14:textId="77777777" w:rsidTr="00A00ABD">
        <w:trPr>
          <w:trHeight w:val="460"/>
        </w:trPr>
        <w:tc>
          <w:tcPr>
            <w:tcW w:w="1454" w:type="dxa"/>
            <w:vMerge/>
            <w:vAlign w:val="center"/>
          </w:tcPr>
          <w:p w14:paraId="65902B56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66DB7960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0CCC50BD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1542159D" w14:textId="77777777" w:rsidR="00A00ABD" w:rsidRPr="00FD7956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2343EF4B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003FE020" w14:textId="77777777" w:rsidR="00A00ABD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760090A0" w14:textId="306F4A79" w:rsidTr="00A00ABD">
        <w:trPr>
          <w:trHeight w:val="350"/>
        </w:trPr>
        <w:tc>
          <w:tcPr>
            <w:tcW w:w="1454" w:type="dxa"/>
            <w:vMerge w:val="restart"/>
            <w:vAlign w:val="center"/>
          </w:tcPr>
          <w:p w14:paraId="4E725A99" w14:textId="6D2F5F4E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 w:val="restart"/>
            <w:vAlign w:val="center"/>
          </w:tcPr>
          <w:p w14:paraId="140A8770" w14:textId="4D682587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 w:val="restart"/>
            <w:vAlign w:val="center"/>
          </w:tcPr>
          <w:p w14:paraId="0EB5F83A" w14:textId="67154D7B" w:rsidR="00A00ABD" w:rsidRPr="003305B1" w:rsidRDefault="00A00ABD" w:rsidP="00554914">
            <w:pPr>
              <w:jc w:val="center"/>
              <w:rPr>
                <w:b/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7EDF8A7D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3DD8A4BD" w14:textId="2BCBCFD9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3888CB24" w14:textId="4FC06874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1BA558F0" w14:textId="77777777" w:rsidTr="004D558C">
        <w:trPr>
          <w:trHeight w:val="389"/>
        </w:trPr>
        <w:tc>
          <w:tcPr>
            <w:tcW w:w="1454" w:type="dxa"/>
            <w:vMerge/>
            <w:vAlign w:val="center"/>
          </w:tcPr>
          <w:p w14:paraId="5AD4E9BB" w14:textId="77777777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35179C4D" w14:textId="77777777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65D408FE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1269DC02" w14:textId="77777777" w:rsidR="00A00ABD" w:rsidRPr="00FD7956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0229E324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1BFB8837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6D449BD0" w14:textId="72E5ECFB" w:rsidTr="00A00ABD">
        <w:trPr>
          <w:trHeight w:val="480"/>
        </w:trPr>
        <w:tc>
          <w:tcPr>
            <w:tcW w:w="1454" w:type="dxa"/>
            <w:vMerge w:val="restart"/>
            <w:vAlign w:val="center"/>
          </w:tcPr>
          <w:p w14:paraId="0EB935E0" w14:textId="2F747EFD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 w:val="restart"/>
            <w:vAlign w:val="center"/>
          </w:tcPr>
          <w:p w14:paraId="72548DA4" w14:textId="23388CAC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 w:val="restart"/>
            <w:vAlign w:val="center"/>
          </w:tcPr>
          <w:p w14:paraId="30CAC06B" w14:textId="374A506F" w:rsidR="00A00ABD" w:rsidRPr="003305B1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57EF7BCA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72005DB6" w14:textId="44F17ECA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79C14F44" w14:textId="165D595F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002FD8BB" w14:textId="77777777" w:rsidTr="00A00ABD">
        <w:trPr>
          <w:trHeight w:val="480"/>
        </w:trPr>
        <w:tc>
          <w:tcPr>
            <w:tcW w:w="1454" w:type="dxa"/>
            <w:vMerge/>
            <w:vAlign w:val="center"/>
          </w:tcPr>
          <w:p w14:paraId="4A5C383F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4EE69E74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0059B29E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0C260F26" w14:textId="77777777" w:rsidR="00A00ABD" w:rsidRPr="00FD7956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2B1FDDAE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008818E6" w14:textId="77777777" w:rsidR="00A00ABD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2F56ACFD" w14:textId="080AEE19" w:rsidTr="00A00ABD">
        <w:trPr>
          <w:trHeight w:val="280"/>
        </w:trPr>
        <w:tc>
          <w:tcPr>
            <w:tcW w:w="1454" w:type="dxa"/>
            <w:vMerge w:val="restart"/>
            <w:vAlign w:val="center"/>
          </w:tcPr>
          <w:p w14:paraId="7C1A7DAF" w14:textId="4B797761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 w:val="restart"/>
            <w:vAlign w:val="center"/>
          </w:tcPr>
          <w:p w14:paraId="1F549DFC" w14:textId="0DE5965D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 w:val="restart"/>
            <w:vAlign w:val="center"/>
          </w:tcPr>
          <w:p w14:paraId="0C3D8652" w14:textId="38FC899E" w:rsidR="00A00ABD" w:rsidRPr="003305B1" w:rsidRDefault="00A00ABD" w:rsidP="00554914">
            <w:pPr>
              <w:jc w:val="center"/>
              <w:rPr>
                <w:b/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>2</w:t>
            </w:r>
          </w:p>
        </w:tc>
        <w:tc>
          <w:tcPr>
            <w:tcW w:w="646" w:type="dxa"/>
          </w:tcPr>
          <w:p w14:paraId="6D940F6D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1CC2F1F5" w14:textId="7F99E5BE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265CFB71" w14:textId="163A4BCF" w:rsidR="00A00ABD" w:rsidRPr="003305B1" w:rsidRDefault="00A00ABD" w:rsidP="006E6E0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0DAB35F0" w14:textId="77777777" w:rsidTr="00A00ABD">
        <w:trPr>
          <w:trHeight w:val="280"/>
        </w:trPr>
        <w:tc>
          <w:tcPr>
            <w:tcW w:w="1454" w:type="dxa"/>
            <w:vMerge/>
            <w:vAlign w:val="center"/>
          </w:tcPr>
          <w:p w14:paraId="039365D6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48B666EF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1897AE67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0E0A5527" w14:textId="77777777" w:rsidR="00A00ABD" w:rsidRPr="00FD7956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3D716154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41AFBB24" w14:textId="77777777" w:rsidR="00A00ABD" w:rsidRDefault="00A00ABD" w:rsidP="006E6E0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03C68150" w14:textId="5826E708" w:rsidTr="00A00ABD">
        <w:trPr>
          <w:trHeight w:val="350"/>
        </w:trPr>
        <w:tc>
          <w:tcPr>
            <w:tcW w:w="1454" w:type="dxa"/>
            <w:vMerge w:val="restart"/>
            <w:vAlign w:val="center"/>
          </w:tcPr>
          <w:p w14:paraId="2B373E67" w14:textId="3BC62442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 w:val="restart"/>
            <w:vAlign w:val="center"/>
          </w:tcPr>
          <w:p w14:paraId="0161BCC1" w14:textId="3B69D3D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 w:val="restart"/>
            <w:vAlign w:val="center"/>
          </w:tcPr>
          <w:p w14:paraId="27F1D6B4" w14:textId="4B383D54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0967D212" w14:textId="792747C2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  <w:r w:rsidRPr="00A52138">
              <w:rPr>
                <w:b/>
                <w:sz w:val="20"/>
                <w:szCs w:val="20"/>
              </w:rPr>
              <w:t>Oui</w:t>
            </w:r>
            <w:r w:rsidRPr="00A5213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212722BB" w14:textId="4E0FAC79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6779F499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73DE7124" w14:textId="77777777" w:rsidTr="00A00ABD">
        <w:trPr>
          <w:trHeight w:val="350"/>
        </w:trPr>
        <w:tc>
          <w:tcPr>
            <w:tcW w:w="1454" w:type="dxa"/>
            <w:vMerge/>
            <w:vAlign w:val="center"/>
          </w:tcPr>
          <w:p w14:paraId="1ECECAB4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7E432411" w14:textId="77777777" w:rsidR="00A00ABD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70CBA7B8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4FEE2E4F" w14:textId="77777777" w:rsidR="00A00ABD" w:rsidRPr="00A52138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7F737F43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0CE62321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6C78D1D7" w14:textId="4CA9717D" w:rsidTr="00A00ABD">
        <w:trPr>
          <w:trHeight w:val="280"/>
        </w:trPr>
        <w:tc>
          <w:tcPr>
            <w:tcW w:w="1454" w:type="dxa"/>
            <w:vMerge w:val="restart"/>
            <w:vAlign w:val="center"/>
          </w:tcPr>
          <w:p w14:paraId="715B8196" w14:textId="65F0AD1B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 w:val="restart"/>
            <w:vAlign w:val="center"/>
          </w:tcPr>
          <w:p w14:paraId="5E873D6E" w14:textId="5D2DC205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 w:val="restart"/>
            <w:vAlign w:val="center"/>
          </w:tcPr>
          <w:p w14:paraId="664126C2" w14:textId="47958B91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  <w:r w:rsidRPr="00E02F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1197C53D" w14:textId="72F8E0E6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  <w:r w:rsidRPr="00A52138">
              <w:rPr>
                <w:b/>
                <w:sz w:val="20"/>
                <w:szCs w:val="20"/>
              </w:rPr>
              <w:t>Oui</w:t>
            </w:r>
            <w:r w:rsidRPr="00A5213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4ED82D51" w14:textId="4A5880F0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1B73B56F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0E2ECCA4" w14:textId="77777777" w:rsidTr="00A00ABD">
        <w:trPr>
          <w:trHeight w:val="280"/>
        </w:trPr>
        <w:tc>
          <w:tcPr>
            <w:tcW w:w="1454" w:type="dxa"/>
            <w:vMerge/>
            <w:vAlign w:val="center"/>
          </w:tcPr>
          <w:p w14:paraId="51D6397F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226896D4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216F06C1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3B62D562" w14:textId="77777777" w:rsidR="00A00ABD" w:rsidRPr="00A52138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59A0DE14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0B747811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C1A74E7" w14:textId="2E01F3CB" w:rsidR="001C478C" w:rsidRPr="003305B1" w:rsidRDefault="001C478C" w:rsidP="00E928E8">
      <w:pPr>
        <w:ind w:left="1080"/>
        <w:rPr>
          <w:sz w:val="20"/>
          <w:szCs w:val="20"/>
        </w:rPr>
      </w:pPr>
    </w:p>
    <w:sectPr w:rsidR="001C478C" w:rsidRPr="003305B1" w:rsidSect="00080CEF">
      <w:headerReference w:type="default" r:id="rId7"/>
      <w:footerReference w:type="default" r:id="rId8"/>
      <w:pgSz w:w="11906" w:h="16838" w:code="9"/>
      <w:pgMar w:top="719" w:right="1475" w:bottom="1701" w:left="1418" w:header="73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4061F" w14:textId="77777777" w:rsidR="00AE0593" w:rsidRDefault="00AE0593">
      <w:r>
        <w:separator/>
      </w:r>
    </w:p>
  </w:endnote>
  <w:endnote w:type="continuationSeparator" w:id="0">
    <w:p w14:paraId="391B8CF5" w14:textId="77777777" w:rsidR="00AE0593" w:rsidRDefault="00AE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itstream Vera Sans">
    <w:altName w:val="Times New Roman"/>
    <w:charset w:val="00"/>
    <w:family w:val="roman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AFA13" w14:textId="77777777" w:rsidR="00F26165" w:rsidRDefault="00542193" w:rsidP="00F26165">
    <w:pPr>
      <w:jc w:val="center"/>
      <w:rPr>
        <w:rFonts w:ascii="Calibri" w:hAnsi="Calibri" w:cs="Calibri"/>
        <w:b/>
        <w:bCs w:val="0"/>
        <w:smallCaps/>
        <w:position w:val="1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A85E0D" wp14:editId="092D0B97">
              <wp:simplePos x="0" y="0"/>
              <wp:positionH relativeFrom="column">
                <wp:posOffset>146685</wp:posOffset>
              </wp:positionH>
              <wp:positionV relativeFrom="paragraph">
                <wp:posOffset>145415</wp:posOffset>
              </wp:positionV>
              <wp:extent cx="5775960" cy="0"/>
              <wp:effectExtent l="13335" t="12065" r="11430" b="1651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20CD1F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5pt,11.45pt" to="466.3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" strokecolor="#f60" strokeweight="1.5pt"/>
          </w:pict>
        </mc:Fallback>
      </mc:AlternateContent>
    </w:r>
    <w:r w:rsidR="00F26165">
      <w:rPr>
        <w:rFonts w:ascii="Calibri" w:hAnsi="Calibri" w:cs="Calibri"/>
        <w:b/>
        <w:bCs w:val="0"/>
        <w:smallCaps/>
        <w:spacing w:val="20"/>
        <w:position w:val="10"/>
        <w:sz w:val="16"/>
      </w:rPr>
      <w:t>Coaching . Formation . Recrutement . Bilan de Compétences . Mobilité Professionnelle</w:t>
    </w:r>
  </w:p>
  <w:p w14:paraId="27188A23" w14:textId="77777777" w:rsidR="00F26165" w:rsidRDefault="00542193" w:rsidP="00F26165">
    <w:pPr>
      <w:tabs>
        <w:tab w:val="center" w:pos="4536"/>
        <w:tab w:val="right" w:pos="9072"/>
      </w:tabs>
      <w:ind w:left="-993"/>
      <w:jc w:val="center"/>
      <w:rPr>
        <w:rFonts w:ascii="Calibri" w:hAnsi="Calibri" w:cs="Calibri"/>
        <w:bCs w:val="0"/>
        <w:sz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02264CB" wp14:editId="6281776B">
          <wp:simplePos x="0" y="0"/>
          <wp:positionH relativeFrom="margin">
            <wp:posOffset>5739765</wp:posOffset>
          </wp:positionH>
          <wp:positionV relativeFrom="margin">
            <wp:posOffset>7783195</wp:posOffset>
          </wp:positionV>
          <wp:extent cx="547370" cy="590550"/>
          <wp:effectExtent l="0" t="0" r="5080" b="0"/>
          <wp:wrapSquare wrapText="bothSides"/>
          <wp:docPr id="10" name="Image 7" descr="Picto_datadoc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Picto_datadock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37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6165">
      <w:rPr>
        <w:rFonts w:ascii="Calibri" w:hAnsi="Calibri" w:cs="Calibri"/>
        <w:bCs w:val="0"/>
        <w:sz w:val="18"/>
      </w:rPr>
      <w:t>Siret n° 443 400 817 00047 - Code APE : 8559A</w:t>
    </w:r>
  </w:p>
  <w:p w14:paraId="73783562" w14:textId="77777777" w:rsidR="00F26165" w:rsidRDefault="00F26165" w:rsidP="00F26165">
    <w:pPr>
      <w:tabs>
        <w:tab w:val="center" w:pos="4536"/>
        <w:tab w:val="right" w:pos="9072"/>
      </w:tabs>
      <w:ind w:left="-993"/>
      <w:jc w:val="center"/>
      <w:rPr>
        <w:rFonts w:cs="Calibri"/>
        <w:bCs w:val="0"/>
        <w:sz w:val="18"/>
      </w:rPr>
    </w:pPr>
    <w:r>
      <w:rPr>
        <w:rFonts w:ascii="Calibri" w:hAnsi="Calibri" w:cs="Calibri"/>
        <w:bCs w:val="0"/>
        <w:smallCaps/>
        <w:sz w:val="18"/>
      </w:rPr>
      <w:t>Siège social</w:t>
    </w:r>
    <w:r>
      <w:rPr>
        <w:rFonts w:ascii="Calibri" w:hAnsi="Calibri" w:cs="Calibri"/>
        <w:bCs w:val="0"/>
        <w:sz w:val="18"/>
      </w:rPr>
      <w:t xml:space="preserve"> : 20 Esplanade Charles de Gaulle - 92000 NANTERRE </w:t>
    </w:r>
    <w:r>
      <w:rPr>
        <w:rFonts w:ascii="Calibri" w:hAnsi="Calibri" w:cs="Calibri"/>
        <w:bCs w:val="0"/>
        <w:sz w:val="18"/>
      </w:rPr>
      <w:br/>
    </w:r>
    <w:r>
      <w:rPr>
        <w:rFonts w:cs="Calibri"/>
        <w:smallCaps/>
        <w:sz w:val="18"/>
      </w:rPr>
      <w:t>Tel</w:t>
    </w:r>
    <w:r>
      <w:rPr>
        <w:rFonts w:cs="Calibri"/>
        <w:sz w:val="18"/>
      </w:rPr>
      <w:t xml:space="preserve"> : 02 41 24 05 42 </w:t>
    </w:r>
    <w:r>
      <w:rPr>
        <w:rFonts w:cs="Calibri"/>
        <w:bCs w:val="0"/>
        <w:sz w:val="18"/>
      </w:rPr>
      <w:t>–</w:t>
    </w:r>
    <w:r>
      <w:rPr>
        <w:rFonts w:cs="Calibri"/>
        <w:sz w:val="18"/>
      </w:rPr>
      <w:t xml:space="preserve"> </w:t>
    </w:r>
    <w:r>
      <w:rPr>
        <w:rFonts w:cs="Calibri"/>
        <w:bCs w:val="0"/>
        <w:sz w:val="18"/>
      </w:rPr>
      <w:t>E-</w:t>
    </w:r>
    <w:r>
      <w:rPr>
        <w:rFonts w:cs="Calibri"/>
        <w:smallCaps/>
        <w:sz w:val="18"/>
      </w:rPr>
      <w:t>Mail</w:t>
    </w:r>
    <w:r>
      <w:rPr>
        <w:rFonts w:cs="Calibri"/>
        <w:sz w:val="18"/>
      </w:rPr>
      <w:t xml:space="preserve"> : </w:t>
    </w:r>
    <w:hyperlink r:id="rId2" w:history="1">
      <w:r>
        <w:rPr>
          <w:rStyle w:val="Lienhypertexte"/>
          <w:rFonts w:cs="Calibri"/>
          <w:bCs w:val="0"/>
          <w:sz w:val="18"/>
        </w:rPr>
        <w:t>archi-med@archi-med.fr</w:t>
      </w:r>
    </w:hyperlink>
  </w:p>
  <w:p w14:paraId="65A4D42E" w14:textId="77777777" w:rsidR="00F26165" w:rsidRDefault="00F26165" w:rsidP="00F26165">
    <w:pPr>
      <w:tabs>
        <w:tab w:val="center" w:pos="4536"/>
        <w:tab w:val="right" w:pos="9072"/>
      </w:tabs>
      <w:ind w:left="-993"/>
      <w:jc w:val="center"/>
      <w:rPr>
        <w:rFonts w:ascii="Calibri" w:hAnsi="Calibri" w:cs="Calibri"/>
        <w:bCs w:val="0"/>
        <w:sz w:val="18"/>
      </w:rPr>
    </w:pPr>
  </w:p>
  <w:tbl>
    <w:tblPr>
      <w:tblW w:w="6435" w:type="dxa"/>
      <w:tblInd w:w="1693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17"/>
      <w:gridCol w:w="3118"/>
    </w:tblGrid>
    <w:tr w:rsidR="00F26165" w14:paraId="757837D5" w14:textId="77777777" w:rsidTr="00F26165">
      <w:tc>
        <w:tcPr>
          <w:tcW w:w="3319" w:type="dxa"/>
          <w:vAlign w:val="center"/>
          <w:hideMark/>
        </w:tcPr>
        <w:p w14:paraId="7F6CD1FB" w14:textId="77777777" w:rsidR="00F26165" w:rsidRDefault="00F26165">
          <w:pPr>
            <w:tabs>
              <w:tab w:val="center" w:pos="4536"/>
              <w:tab w:val="right" w:pos="9072"/>
            </w:tabs>
            <w:ind w:left="-993"/>
            <w:jc w:val="center"/>
            <w:rPr>
              <w:rFonts w:ascii="Calibri" w:hAnsi="Calibri" w:cs="Calibri"/>
              <w:bCs w:val="0"/>
              <w:sz w:val="16"/>
              <w:szCs w:val="16"/>
            </w:rPr>
          </w:pPr>
          <w:r>
            <w:rPr>
              <w:rFonts w:ascii="Calibri" w:hAnsi="Calibri" w:cs="Calibri"/>
              <w:bCs w:val="0"/>
              <w:sz w:val="16"/>
              <w:szCs w:val="16"/>
            </w:rPr>
            <w:t>7 bis Place Coty</w:t>
          </w:r>
        </w:p>
        <w:p w14:paraId="0CC09242" w14:textId="77777777" w:rsidR="00F26165" w:rsidRDefault="00F26165">
          <w:pPr>
            <w:tabs>
              <w:tab w:val="center" w:pos="4536"/>
              <w:tab w:val="right" w:pos="9072"/>
            </w:tabs>
            <w:ind w:left="-993"/>
            <w:jc w:val="center"/>
            <w:rPr>
              <w:rFonts w:ascii="Calibri" w:hAnsi="Calibri" w:cs="Calibri"/>
              <w:bCs w:val="0"/>
              <w:sz w:val="16"/>
              <w:szCs w:val="16"/>
            </w:rPr>
          </w:pPr>
          <w:r>
            <w:rPr>
              <w:rFonts w:ascii="Calibri" w:hAnsi="Calibri" w:cs="Calibri"/>
              <w:bCs w:val="0"/>
              <w:sz w:val="16"/>
              <w:szCs w:val="16"/>
            </w:rPr>
            <w:t>37100 TOURS</w:t>
          </w:r>
        </w:p>
        <w:p w14:paraId="52B79C0F" w14:textId="77777777" w:rsidR="00F26165" w:rsidRDefault="00F26165">
          <w:pPr>
            <w:tabs>
              <w:tab w:val="center" w:pos="4536"/>
              <w:tab w:val="right" w:pos="9072"/>
            </w:tabs>
            <w:ind w:left="-993"/>
            <w:jc w:val="center"/>
            <w:rPr>
              <w:rFonts w:ascii="Calibri" w:hAnsi="Calibri" w:cs="Calibri"/>
              <w:bCs w:val="0"/>
              <w:sz w:val="16"/>
              <w:szCs w:val="16"/>
            </w:rPr>
          </w:pPr>
          <w:r>
            <w:rPr>
              <w:rFonts w:ascii="Calibri" w:hAnsi="Calibri" w:cs="Calibri"/>
              <w:bCs w:val="0"/>
              <w:sz w:val="16"/>
              <w:szCs w:val="16"/>
            </w:rPr>
            <w:t>Siret n° 443 400 817 00070</w:t>
          </w:r>
        </w:p>
      </w:tc>
      <w:tc>
        <w:tcPr>
          <w:tcW w:w="3119" w:type="dxa"/>
          <w:hideMark/>
        </w:tcPr>
        <w:p w14:paraId="68EABA1F" w14:textId="77777777" w:rsidR="00F26165" w:rsidRDefault="00F26165">
          <w:pPr>
            <w:snapToGrid w:val="0"/>
            <w:ind w:left="-993"/>
            <w:jc w:val="center"/>
            <w:rPr>
              <w:rFonts w:ascii="Calibri" w:hAnsi="Calibri" w:cs="Calibri"/>
              <w:bCs w:val="0"/>
              <w:sz w:val="16"/>
              <w:szCs w:val="16"/>
            </w:rPr>
          </w:pPr>
          <w:r>
            <w:rPr>
              <w:rFonts w:ascii="Calibri" w:hAnsi="Calibri" w:cs="Calibri"/>
              <w:bCs w:val="0"/>
              <w:sz w:val="16"/>
              <w:szCs w:val="16"/>
            </w:rPr>
            <w:t>355 Avenue Patton</w:t>
          </w:r>
        </w:p>
        <w:p w14:paraId="0FF32CD4" w14:textId="77777777" w:rsidR="00F26165" w:rsidRDefault="00F26165">
          <w:pPr>
            <w:snapToGrid w:val="0"/>
            <w:ind w:left="-993"/>
            <w:jc w:val="cen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49066 ANGERS</w:t>
          </w:r>
        </w:p>
        <w:p w14:paraId="7F0B7443" w14:textId="77777777" w:rsidR="00F26165" w:rsidRDefault="00F26165">
          <w:pPr>
            <w:snapToGrid w:val="0"/>
            <w:ind w:left="-993"/>
            <w:jc w:val="center"/>
            <w:rPr>
              <w:rFonts w:ascii="Calibri" w:hAnsi="Calibri" w:cs="Calibri"/>
              <w:bCs w:val="0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Siret n° 443 400 817 00062</w:t>
          </w:r>
        </w:p>
      </w:tc>
    </w:tr>
  </w:tbl>
  <w:p w14:paraId="2002CC35" w14:textId="77777777" w:rsidR="00597D51" w:rsidRDefault="00597D51" w:rsidP="00597D51">
    <w:pPr>
      <w:ind w:left="-360"/>
      <w:rPr>
        <w:b/>
        <w:smallCaps/>
        <w:position w:val="10"/>
        <w:sz w:val="4"/>
      </w:rPr>
    </w:pPr>
  </w:p>
  <w:p w14:paraId="2660E166" w14:textId="77777777" w:rsidR="00CE075F" w:rsidRDefault="00CE075F" w:rsidP="00CE075F">
    <w:pPr>
      <w:pStyle w:val="Pieddepage"/>
    </w:pPr>
  </w:p>
  <w:p w14:paraId="6DB3DF38" w14:textId="77777777" w:rsidR="00E26889" w:rsidRPr="00DC4F0A" w:rsidRDefault="00E26889" w:rsidP="00DC4F0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217B5" w14:textId="77777777" w:rsidR="00AE0593" w:rsidRDefault="00AE0593">
      <w:r>
        <w:separator/>
      </w:r>
    </w:p>
  </w:footnote>
  <w:footnote w:type="continuationSeparator" w:id="0">
    <w:p w14:paraId="63EACF5E" w14:textId="77777777" w:rsidR="00AE0593" w:rsidRDefault="00AE0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910F3" w14:textId="77777777" w:rsidR="00E26889" w:rsidRDefault="00542193">
    <w:pPr>
      <w:pStyle w:val="En-tte"/>
    </w:pPr>
    <w:r>
      <w:rPr>
        <w:rFonts w:ascii="Tahoma" w:hAnsi="Tahoma" w:cs="Tahoma"/>
        <w:b/>
        <w:bCs w:val="0"/>
        <w:noProof/>
        <w:sz w:val="28"/>
        <w:szCs w:val="28"/>
      </w:rPr>
      <w:drawing>
        <wp:inline distT="0" distB="0" distL="0" distR="0" wp14:anchorId="29AE911F" wp14:editId="2902133A">
          <wp:extent cx="1577340" cy="678180"/>
          <wp:effectExtent l="0" t="0" r="0" b="7620"/>
          <wp:docPr id="3" name="Image 3" descr="\\PC_SECRETARIAT\secretariat49\ARBORESCENCE ARCHI-MED\COMMUNICATION\En-têtes et Logos\Logo ARCHI-MED avec n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C_SECRETARIAT\secretariat49\ARBORESCENCE ARCHI-MED\COMMUNICATION\En-têtes et Logos\Logo ARCHI-MED avec n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734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pt;height:11pt" o:bullet="t">
        <v:imagedata r:id="rId1" o:title="mso7C"/>
      </v:shape>
    </w:pict>
  </w:numPicBullet>
  <w:abstractNum w:abstractNumId="0">
    <w:nsid w:val="FFFFFF1D"/>
    <w:multiLevelType w:val="multilevel"/>
    <w:tmpl w:val="A87E7F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6694E"/>
    <w:multiLevelType w:val="hybridMultilevel"/>
    <w:tmpl w:val="B1882CB6"/>
    <w:lvl w:ilvl="0" w:tplc="874CD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8A4020"/>
    <w:multiLevelType w:val="hybridMultilevel"/>
    <w:tmpl w:val="15E2EEF0"/>
    <w:lvl w:ilvl="0" w:tplc="21F413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D43CC1"/>
    <w:multiLevelType w:val="hybridMultilevel"/>
    <w:tmpl w:val="EB4C5686"/>
    <w:lvl w:ilvl="0" w:tplc="889405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DD4463"/>
    <w:multiLevelType w:val="multilevel"/>
    <w:tmpl w:val="73E22D84"/>
    <w:lvl w:ilvl="0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  <w:b/>
        <w:bCs/>
        <w:i/>
        <w:iCs/>
        <w:color w:val="auto"/>
        <w:sz w:val="18"/>
        <w:szCs w:val="1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i w:val="0"/>
        <w:iCs/>
        <w:color w:val="auto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/>
        <w:bCs/>
        <w:i/>
        <w:iCs/>
        <w:color w:val="auto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18"/>
        <w:szCs w:val="18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18"/>
        <w:szCs w:val="18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sz w:val="18"/>
        <w:szCs w:val="18"/>
      </w:rPr>
    </w:lvl>
  </w:abstractNum>
  <w:abstractNum w:abstractNumId="5">
    <w:nsid w:val="09396FD3"/>
    <w:multiLevelType w:val="hybridMultilevel"/>
    <w:tmpl w:val="EE306A30"/>
    <w:lvl w:ilvl="0" w:tplc="838ABE2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0E062D7D"/>
    <w:multiLevelType w:val="hybridMultilevel"/>
    <w:tmpl w:val="9D6260BA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195F7B0B"/>
    <w:multiLevelType w:val="hybridMultilevel"/>
    <w:tmpl w:val="EAE4B360"/>
    <w:lvl w:ilvl="0" w:tplc="C53624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777C0"/>
    <w:multiLevelType w:val="hybridMultilevel"/>
    <w:tmpl w:val="C6F6885E"/>
    <w:lvl w:ilvl="0" w:tplc="1930B542">
      <w:start w:val="1"/>
      <w:numFmt w:val="bullet"/>
      <w:lvlText w:val=""/>
      <w:lvlPicBulletId w:val="0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>
    <w:nsid w:val="235D6D0D"/>
    <w:multiLevelType w:val="hybridMultilevel"/>
    <w:tmpl w:val="92B4AC40"/>
    <w:lvl w:ilvl="0" w:tplc="838ABE2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27E2497D"/>
    <w:multiLevelType w:val="multilevel"/>
    <w:tmpl w:val="138A155A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i w:val="0"/>
        <w:iCs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i w:val="0"/>
        <w:iCs/>
        <w:color w:val="auto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/>
        <w:bCs/>
        <w:i/>
        <w:iCs/>
        <w:color w:val="auto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18"/>
        <w:szCs w:val="18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18"/>
        <w:szCs w:val="18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sz w:val="18"/>
        <w:szCs w:val="18"/>
      </w:rPr>
    </w:lvl>
  </w:abstractNum>
  <w:abstractNum w:abstractNumId="11">
    <w:nsid w:val="3F28296C"/>
    <w:multiLevelType w:val="multilevel"/>
    <w:tmpl w:val="B5C2896A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>
    <w:nsid w:val="4112032C"/>
    <w:multiLevelType w:val="hybridMultilevel"/>
    <w:tmpl w:val="B5C2896A"/>
    <w:lvl w:ilvl="0" w:tplc="838ABE2C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>
    <w:nsid w:val="42502F4E"/>
    <w:multiLevelType w:val="hybridMultilevel"/>
    <w:tmpl w:val="F4889176"/>
    <w:lvl w:ilvl="0" w:tplc="1930B542">
      <w:start w:val="1"/>
      <w:numFmt w:val="bullet"/>
      <w:lvlText w:val=""/>
      <w:lvlPicBulletId w:val="0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>
    <w:nsid w:val="45E473AF"/>
    <w:multiLevelType w:val="hybridMultilevel"/>
    <w:tmpl w:val="2A0698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29C16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C258F0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2C5900"/>
    <w:multiLevelType w:val="hybridMultilevel"/>
    <w:tmpl w:val="EE306A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C258F0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324CF6"/>
    <w:multiLevelType w:val="hybridMultilevel"/>
    <w:tmpl w:val="5852D4D2"/>
    <w:lvl w:ilvl="0" w:tplc="1930B542">
      <w:start w:val="1"/>
      <w:numFmt w:val="bullet"/>
      <w:lvlText w:val=""/>
      <w:lvlPicBulletId w:val="0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>
    <w:nsid w:val="5B6A4858"/>
    <w:multiLevelType w:val="hybridMultilevel"/>
    <w:tmpl w:val="97FC3FDE"/>
    <w:lvl w:ilvl="0" w:tplc="7C5EB3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D7853EA">
      <w:start w:val="1"/>
      <w:numFmt w:val="bullet"/>
      <w:lvlText w:val=""/>
      <w:lvlJc w:val="left"/>
      <w:pPr>
        <w:tabs>
          <w:tab w:val="num" w:pos="2798"/>
        </w:tabs>
        <w:ind w:left="2608" w:hanging="170"/>
      </w:pPr>
      <w:rPr>
        <w:rFonts w:ascii="Wingdings" w:hAnsi="Wingdings" w:hint="default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9B19AD"/>
    <w:multiLevelType w:val="hybridMultilevel"/>
    <w:tmpl w:val="97FC3FDE"/>
    <w:lvl w:ilvl="0" w:tplc="6C0803D6">
      <w:start w:val="1"/>
      <w:numFmt w:val="bullet"/>
      <w:lvlText w:val=""/>
      <w:lvlJc w:val="left"/>
      <w:pPr>
        <w:tabs>
          <w:tab w:val="num" w:pos="720"/>
        </w:tabs>
        <w:ind w:left="700" w:hanging="34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D84C31"/>
    <w:multiLevelType w:val="hybridMultilevel"/>
    <w:tmpl w:val="8076C772"/>
    <w:lvl w:ilvl="0" w:tplc="889405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1C7408"/>
    <w:multiLevelType w:val="hybridMultilevel"/>
    <w:tmpl w:val="73AE7466"/>
    <w:lvl w:ilvl="0" w:tplc="889405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255EDC"/>
    <w:multiLevelType w:val="hybridMultilevel"/>
    <w:tmpl w:val="3EC8E694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CF6AFF"/>
    <w:multiLevelType w:val="hybridMultilevel"/>
    <w:tmpl w:val="2A0698E0"/>
    <w:lvl w:ilvl="0" w:tplc="040C0001">
      <w:start w:val="1"/>
      <w:numFmt w:val="bullet"/>
      <w:lvlText w:val=""/>
      <w:lvlJc w:val="left"/>
      <w:pPr>
        <w:tabs>
          <w:tab w:val="num" w:pos="696"/>
        </w:tabs>
        <w:ind w:left="696" w:hanging="360"/>
      </w:pPr>
      <w:rPr>
        <w:rFonts w:ascii="Symbol" w:hAnsi="Symbol" w:hint="default"/>
      </w:rPr>
    </w:lvl>
    <w:lvl w:ilvl="1" w:tplc="BD529C16">
      <w:start w:val="1"/>
      <w:numFmt w:val="bullet"/>
      <w:lvlText w:val=""/>
      <w:lvlJc w:val="left"/>
      <w:pPr>
        <w:tabs>
          <w:tab w:val="num" w:pos="1416"/>
        </w:tabs>
        <w:ind w:left="1416" w:hanging="360"/>
      </w:pPr>
      <w:rPr>
        <w:rFonts w:ascii="Wingdings 2" w:hAnsi="Wingdings 2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</w:rPr>
    </w:lvl>
  </w:abstractNum>
  <w:abstractNum w:abstractNumId="23">
    <w:nsid w:val="693D26CA"/>
    <w:multiLevelType w:val="multilevel"/>
    <w:tmpl w:val="B1882CB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C231D0"/>
    <w:multiLevelType w:val="hybridMultilevel"/>
    <w:tmpl w:val="6BEA8AA0"/>
    <w:lvl w:ilvl="0" w:tplc="889405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057205"/>
    <w:multiLevelType w:val="hybridMultilevel"/>
    <w:tmpl w:val="01D0EF26"/>
    <w:lvl w:ilvl="0" w:tplc="889405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7C7FD2"/>
    <w:multiLevelType w:val="multilevel"/>
    <w:tmpl w:val="B1882CB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252EE4"/>
    <w:multiLevelType w:val="hybridMultilevel"/>
    <w:tmpl w:val="5F247030"/>
    <w:lvl w:ilvl="0" w:tplc="1930B542">
      <w:start w:val="1"/>
      <w:numFmt w:val="bullet"/>
      <w:lvlText w:val=""/>
      <w:lvlPicBulletId w:val="0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1"/>
  </w:num>
  <w:num w:numId="4">
    <w:abstractNumId w:val="2"/>
  </w:num>
  <w:num w:numId="5">
    <w:abstractNumId w:val="7"/>
  </w:num>
  <w:num w:numId="6">
    <w:abstractNumId w:val="22"/>
  </w:num>
  <w:num w:numId="7">
    <w:abstractNumId w:val="6"/>
  </w:num>
  <w:num w:numId="8">
    <w:abstractNumId w:val="14"/>
  </w:num>
  <w:num w:numId="9">
    <w:abstractNumId w:val="15"/>
  </w:num>
  <w:num w:numId="10">
    <w:abstractNumId w:val="5"/>
  </w:num>
  <w:num w:numId="11">
    <w:abstractNumId w:val="12"/>
  </w:num>
  <w:num w:numId="12">
    <w:abstractNumId w:val="9"/>
  </w:num>
  <w:num w:numId="13">
    <w:abstractNumId w:val="11"/>
  </w:num>
  <w:num w:numId="14">
    <w:abstractNumId w:val="16"/>
  </w:num>
  <w:num w:numId="15">
    <w:abstractNumId w:val="8"/>
  </w:num>
  <w:num w:numId="16">
    <w:abstractNumId w:val="27"/>
  </w:num>
  <w:num w:numId="17">
    <w:abstractNumId w:val="13"/>
  </w:num>
  <w:num w:numId="18">
    <w:abstractNumId w:val="4"/>
  </w:num>
  <w:num w:numId="19">
    <w:abstractNumId w:val="10"/>
  </w:num>
  <w:num w:numId="20">
    <w:abstractNumId w:val="1"/>
  </w:num>
  <w:num w:numId="21">
    <w:abstractNumId w:val="26"/>
  </w:num>
  <w:num w:numId="22">
    <w:abstractNumId w:val="23"/>
  </w:num>
  <w:num w:numId="23">
    <w:abstractNumId w:val="20"/>
  </w:num>
  <w:num w:numId="24">
    <w:abstractNumId w:val="25"/>
  </w:num>
  <w:num w:numId="25">
    <w:abstractNumId w:val="3"/>
  </w:num>
  <w:num w:numId="26">
    <w:abstractNumId w:val="24"/>
  </w:num>
  <w:num w:numId="27">
    <w:abstractNumId w:val="1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>
      <o:colormru v:ext="edit" colors="#ffe6c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8F"/>
    <w:rsid w:val="00000CB1"/>
    <w:rsid w:val="00013C81"/>
    <w:rsid w:val="000271DC"/>
    <w:rsid w:val="00031507"/>
    <w:rsid w:val="000429FC"/>
    <w:rsid w:val="00061626"/>
    <w:rsid w:val="00061ECD"/>
    <w:rsid w:val="0006324D"/>
    <w:rsid w:val="00080CEF"/>
    <w:rsid w:val="00083C46"/>
    <w:rsid w:val="00086FC6"/>
    <w:rsid w:val="000B0692"/>
    <w:rsid w:val="000B2DE3"/>
    <w:rsid w:val="000D403B"/>
    <w:rsid w:val="000F051E"/>
    <w:rsid w:val="000F193A"/>
    <w:rsid w:val="000F220C"/>
    <w:rsid w:val="00135195"/>
    <w:rsid w:val="00141AA0"/>
    <w:rsid w:val="00144091"/>
    <w:rsid w:val="00154886"/>
    <w:rsid w:val="00157AC4"/>
    <w:rsid w:val="00162002"/>
    <w:rsid w:val="00182124"/>
    <w:rsid w:val="00186DA0"/>
    <w:rsid w:val="00192D7A"/>
    <w:rsid w:val="001A06E9"/>
    <w:rsid w:val="001A18F9"/>
    <w:rsid w:val="001A6499"/>
    <w:rsid w:val="001B4F9F"/>
    <w:rsid w:val="001B6F94"/>
    <w:rsid w:val="001C478C"/>
    <w:rsid w:val="001C5DD7"/>
    <w:rsid w:val="001F438A"/>
    <w:rsid w:val="002033E1"/>
    <w:rsid w:val="00203A03"/>
    <w:rsid w:val="00211D23"/>
    <w:rsid w:val="00217982"/>
    <w:rsid w:val="0023398E"/>
    <w:rsid w:val="002352D7"/>
    <w:rsid w:val="00255A1E"/>
    <w:rsid w:val="002564A4"/>
    <w:rsid w:val="002723F2"/>
    <w:rsid w:val="00293E75"/>
    <w:rsid w:val="00297015"/>
    <w:rsid w:val="0029709E"/>
    <w:rsid w:val="002A60DC"/>
    <w:rsid w:val="002A7588"/>
    <w:rsid w:val="002B20E4"/>
    <w:rsid w:val="002B406B"/>
    <w:rsid w:val="002B6D06"/>
    <w:rsid w:val="002C0E4E"/>
    <w:rsid w:val="002C6A45"/>
    <w:rsid w:val="002E6327"/>
    <w:rsid w:val="002F63C6"/>
    <w:rsid w:val="00305C91"/>
    <w:rsid w:val="00307862"/>
    <w:rsid w:val="00312738"/>
    <w:rsid w:val="00313A71"/>
    <w:rsid w:val="00317E26"/>
    <w:rsid w:val="00320143"/>
    <w:rsid w:val="00320E61"/>
    <w:rsid w:val="00323B37"/>
    <w:rsid w:val="003261D4"/>
    <w:rsid w:val="003305B1"/>
    <w:rsid w:val="00331181"/>
    <w:rsid w:val="00350223"/>
    <w:rsid w:val="003533DC"/>
    <w:rsid w:val="003807D5"/>
    <w:rsid w:val="003A3E6C"/>
    <w:rsid w:val="003B60AF"/>
    <w:rsid w:val="003E2FE4"/>
    <w:rsid w:val="003F67C3"/>
    <w:rsid w:val="00427624"/>
    <w:rsid w:val="00434C5A"/>
    <w:rsid w:val="004469C2"/>
    <w:rsid w:val="004576F3"/>
    <w:rsid w:val="00485312"/>
    <w:rsid w:val="004954BA"/>
    <w:rsid w:val="00495B10"/>
    <w:rsid w:val="004A282B"/>
    <w:rsid w:val="004A398B"/>
    <w:rsid w:val="004A7DF2"/>
    <w:rsid w:val="004B2902"/>
    <w:rsid w:val="004B6564"/>
    <w:rsid w:val="004C1295"/>
    <w:rsid w:val="004C73E0"/>
    <w:rsid w:val="004D3A8E"/>
    <w:rsid w:val="004D558C"/>
    <w:rsid w:val="004E2276"/>
    <w:rsid w:val="004E7104"/>
    <w:rsid w:val="004F5419"/>
    <w:rsid w:val="004F6A40"/>
    <w:rsid w:val="005016B0"/>
    <w:rsid w:val="00503733"/>
    <w:rsid w:val="00503E23"/>
    <w:rsid w:val="00511BE0"/>
    <w:rsid w:val="005154F8"/>
    <w:rsid w:val="00515D95"/>
    <w:rsid w:val="00524B8D"/>
    <w:rsid w:val="00534B50"/>
    <w:rsid w:val="00542193"/>
    <w:rsid w:val="00551B39"/>
    <w:rsid w:val="00554914"/>
    <w:rsid w:val="0056792F"/>
    <w:rsid w:val="00567C1A"/>
    <w:rsid w:val="00576B40"/>
    <w:rsid w:val="0058380E"/>
    <w:rsid w:val="00594CE1"/>
    <w:rsid w:val="00597D51"/>
    <w:rsid w:val="005A016D"/>
    <w:rsid w:val="005A2A8F"/>
    <w:rsid w:val="005F4AFB"/>
    <w:rsid w:val="006017F2"/>
    <w:rsid w:val="00601C96"/>
    <w:rsid w:val="00620A7A"/>
    <w:rsid w:val="00646F23"/>
    <w:rsid w:val="00651D42"/>
    <w:rsid w:val="006556A3"/>
    <w:rsid w:val="00660FA5"/>
    <w:rsid w:val="00680614"/>
    <w:rsid w:val="0068339A"/>
    <w:rsid w:val="006A67AC"/>
    <w:rsid w:val="006B751C"/>
    <w:rsid w:val="006D1B16"/>
    <w:rsid w:val="006D51D0"/>
    <w:rsid w:val="006D71D5"/>
    <w:rsid w:val="006E3A8C"/>
    <w:rsid w:val="006E46DD"/>
    <w:rsid w:val="006E6E04"/>
    <w:rsid w:val="006F31CE"/>
    <w:rsid w:val="006F4B75"/>
    <w:rsid w:val="007070C9"/>
    <w:rsid w:val="00710A44"/>
    <w:rsid w:val="007227B8"/>
    <w:rsid w:val="00725461"/>
    <w:rsid w:val="007349AF"/>
    <w:rsid w:val="0077041B"/>
    <w:rsid w:val="0077544E"/>
    <w:rsid w:val="007923D0"/>
    <w:rsid w:val="00792618"/>
    <w:rsid w:val="007951AE"/>
    <w:rsid w:val="00796299"/>
    <w:rsid w:val="00797333"/>
    <w:rsid w:val="007A522B"/>
    <w:rsid w:val="007A7DB4"/>
    <w:rsid w:val="007B5A0B"/>
    <w:rsid w:val="007B7311"/>
    <w:rsid w:val="007D785C"/>
    <w:rsid w:val="007E430E"/>
    <w:rsid w:val="007F0361"/>
    <w:rsid w:val="007F49C1"/>
    <w:rsid w:val="00810581"/>
    <w:rsid w:val="00812A32"/>
    <w:rsid w:val="00815F12"/>
    <w:rsid w:val="00816929"/>
    <w:rsid w:val="00827588"/>
    <w:rsid w:val="00830C90"/>
    <w:rsid w:val="008548D4"/>
    <w:rsid w:val="0085584B"/>
    <w:rsid w:val="00856F9B"/>
    <w:rsid w:val="0086549E"/>
    <w:rsid w:val="00867EE6"/>
    <w:rsid w:val="0087263E"/>
    <w:rsid w:val="008A3108"/>
    <w:rsid w:val="008B45B5"/>
    <w:rsid w:val="008E2CED"/>
    <w:rsid w:val="008E425E"/>
    <w:rsid w:val="008F6603"/>
    <w:rsid w:val="008F762F"/>
    <w:rsid w:val="0090223C"/>
    <w:rsid w:val="00903D18"/>
    <w:rsid w:val="00905D06"/>
    <w:rsid w:val="009220BF"/>
    <w:rsid w:val="00942725"/>
    <w:rsid w:val="0095704C"/>
    <w:rsid w:val="0096248D"/>
    <w:rsid w:val="0096310A"/>
    <w:rsid w:val="00980C30"/>
    <w:rsid w:val="009835BD"/>
    <w:rsid w:val="00984F37"/>
    <w:rsid w:val="00991766"/>
    <w:rsid w:val="00992ED8"/>
    <w:rsid w:val="00994BD5"/>
    <w:rsid w:val="00996089"/>
    <w:rsid w:val="009977B7"/>
    <w:rsid w:val="009A79B3"/>
    <w:rsid w:val="009B4506"/>
    <w:rsid w:val="009B77BC"/>
    <w:rsid w:val="009C4BAE"/>
    <w:rsid w:val="009E06B9"/>
    <w:rsid w:val="00A00ABD"/>
    <w:rsid w:val="00A01134"/>
    <w:rsid w:val="00A0459A"/>
    <w:rsid w:val="00A134F3"/>
    <w:rsid w:val="00A137A1"/>
    <w:rsid w:val="00A14F3E"/>
    <w:rsid w:val="00A173FF"/>
    <w:rsid w:val="00A2468C"/>
    <w:rsid w:val="00A32569"/>
    <w:rsid w:val="00A32BB2"/>
    <w:rsid w:val="00A428D7"/>
    <w:rsid w:val="00A43AD8"/>
    <w:rsid w:val="00A641C2"/>
    <w:rsid w:val="00A66090"/>
    <w:rsid w:val="00A80B17"/>
    <w:rsid w:val="00A837C1"/>
    <w:rsid w:val="00A97A29"/>
    <w:rsid w:val="00AA7AB8"/>
    <w:rsid w:val="00AB6DA1"/>
    <w:rsid w:val="00AB72ED"/>
    <w:rsid w:val="00AC326A"/>
    <w:rsid w:val="00AD26B7"/>
    <w:rsid w:val="00AD386C"/>
    <w:rsid w:val="00AE0593"/>
    <w:rsid w:val="00B22327"/>
    <w:rsid w:val="00B3463B"/>
    <w:rsid w:val="00B41D6A"/>
    <w:rsid w:val="00B73A6B"/>
    <w:rsid w:val="00B745FA"/>
    <w:rsid w:val="00B751AC"/>
    <w:rsid w:val="00B83771"/>
    <w:rsid w:val="00B8519C"/>
    <w:rsid w:val="00B87215"/>
    <w:rsid w:val="00BA0630"/>
    <w:rsid w:val="00BA33EE"/>
    <w:rsid w:val="00BA78DA"/>
    <w:rsid w:val="00BB02F2"/>
    <w:rsid w:val="00BC6B8C"/>
    <w:rsid w:val="00BD0417"/>
    <w:rsid w:val="00BD0837"/>
    <w:rsid w:val="00BE41DD"/>
    <w:rsid w:val="00BE7C3F"/>
    <w:rsid w:val="00BF4A1C"/>
    <w:rsid w:val="00C00A32"/>
    <w:rsid w:val="00C06B44"/>
    <w:rsid w:val="00C127EC"/>
    <w:rsid w:val="00C14775"/>
    <w:rsid w:val="00C22E73"/>
    <w:rsid w:val="00C35887"/>
    <w:rsid w:val="00C40E71"/>
    <w:rsid w:val="00C50037"/>
    <w:rsid w:val="00C50E44"/>
    <w:rsid w:val="00C65208"/>
    <w:rsid w:val="00C675BF"/>
    <w:rsid w:val="00C80567"/>
    <w:rsid w:val="00C92EB5"/>
    <w:rsid w:val="00C93B7A"/>
    <w:rsid w:val="00CA3E52"/>
    <w:rsid w:val="00CA5713"/>
    <w:rsid w:val="00CC2221"/>
    <w:rsid w:val="00CD3F4C"/>
    <w:rsid w:val="00CE075F"/>
    <w:rsid w:val="00CE2F9D"/>
    <w:rsid w:val="00CF397F"/>
    <w:rsid w:val="00CF7356"/>
    <w:rsid w:val="00D16F56"/>
    <w:rsid w:val="00D222DC"/>
    <w:rsid w:val="00D36C6B"/>
    <w:rsid w:val="00D44A0A"/>
    <w:rsid w:val="00D47549"/>
    <w:rsid w:val="00D54349"/>
    <w:rsid w:val="00D54854"/>
    <w:rsid w:val="00D55452"/>
    <w:rsid w:val="00D62A01"/>
    <w:rsid w:val="00D94C86"/>
    <w:rsid w:val="00D9766D"/>
    <w:rsid w:val="00DA5ED6"/>
    <w:rsid w:val="00DC13B2"/>
    <w:rsid w:val="00DC2EE5"/>
    <w:rsid w:val="00DC4F0A"/>
    <w:rsid w:val="00DD4BE8"/>
    <w:rsid w:val="00DD4C97"/>
    <w:rsid w:val="00DF6212"/>
    <w:rsid w:val="00E017D2"/>
    <w:rsid w:val="00E02F6F"/>
    <w:rsid w:val="00E16E8E"/>
    <w:rsid w:val="00E20180"/>
    <w:rsid w:val="00E22C2E"/>
    <w:rsid w:val="00E26889"/>
    <w:rsid w:val="00E27431"/>
    <w:rsid w:val="00E32A28"/>
    <w:rsid w:val="00E346F7"/>
    <w:rsid w:val="00E3790F"/>
    <w:rsid w:val="00E40F51"/>
    <w:rsid w:val="00E54BD3"/>
    <w:rsid w:val="00E704A2"/>
    <w:rsid w:val="00E70FA6"/>
    <w:rsid w:val="00E847F9"/>
    <w:rsid w:val="00E928E8"/>
    <w:rsid w:val="00EA2A87"/>
    <w:rsid w:val="00EB02BF"/>
    <w:rsid w:val="00EB0432"/>
    <w:rsid w:val="00EC0B00"/>
    <w:rsid w:val="00EC1290"/>
    <w:rsid w:val="00ED5C56"/>
    <w:rsid w:val="00EE6153"/>
    <w:rsid w:val="00EF3959"/>
    <w:rsid w:val="00EF7302"/>
    <w:rsid w:val="00F0063A"/>
    <w:rsid w:val="00F130A0"/>
    <w:rsid w:val="00F13E07"/>
    <w:rsid w:val="00F14E8C"/>
    <w:rsid w:val="00F21C2E"/>
    <w:rsid w:val="00F2525B"/>
    <w:rsid w:val="00F26165"/>
    <w:rsid w:val="00F34817"/>
    <w:rsid w:val="00F4291E"/>
    <w:rsid w:val="00F72284"/>
    <w:rsid w:val="00F84F39"/>
    <w:rsid w:val="00F96702"/>
    <w:rsid w:val="00FB7955"/>
    <w:rsid w:val="00FC24BD"/>
    <w:rsid w:val="00FC6745"/>
    <w:rsid w:val="00FD0064"/>
    <w:rsid w:val="00FD7956"/>
    <w:rsid w:val="00FE07E6"/>
    <w:rsid w:val="00FF1B9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e6cd"/>
    </o:shapedefaults>
    <o:shapelayout v:ext="edit">
      <o:idmap v:ext="edit" data="1"/>
    </o:shapelayout>
  </w:shapeDefaults>
  <w:decimalSymbol w:val=","/>
  <w:listSeparator w:val=";"/>
  <w14:docId w14:val="73774381"/>
  <w15:chartTrackingRefBased/>
  <w15:docId w15:val="{0C4AFE40-9B9B-44F7-8ADA-F6B931C4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Gill Sans MT" w:hAnsi="Gill Sans MT"/>
      <w:bCs/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Cs w:val="0"/>
      <w:sz w:val="32"/>
    </w:rPr>
  </w:style>
  <w:style w:type="paragraph" w:styleId="Titre2">
    <w:name w:val="heading 2"/>
    <w:basedOn w:val="Normal"/>
    <w:next w:val="Normal"/>
    <w:qFormat/>
    <w:pPr>
      <w:keepNext/>
      <w:ind w:left="540"/>
      <w:outlineLvl w:val="1"/>
    </w:pPr>
    <w:rPr>
      <w:sz w:val="36"/>
    </w:rPr>
  </w:style>
  <w:style w:type="paragraph" w:styleId="Titre3">
    <w:name w:val="heading 3"/>
    <w:basedOn w:val="Normal"/>
    <w:next w:val="Normal"/>
    <w:qFormat/>
    <w:pPr>
      <w:keepNext/>
      <w:ind w:left="540"/>
      <w:outlineLvl w:val="2"/>
    </w:pPr>
    <w:rPr>
      <w:b/>
      <w:bCs w:val="0"/>
      <w:spacing w:val="100"/>
      <w:sz w:val="36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Titre5">
    <w:name w:val="heading 5"/>
    <w:basedOn w:val="Normal"/>
    <w:next w:val="Normal"/>
    <w:qFormat/>
    <w:pPr>
      <w:keepNext/>
      <w:ind w:left="7080"/>
      <w:outlineLvl w:val="4"/>
    </w:pPr>
    <w:rPr>
      <w:rFonts w:ascii="Times New Roman" w:hAnsi="Times New Roman"/>
      <w:b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  <w:sz w:val="28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</w:rPr>
  </w:style>
  <w:style w:type="paragraph" w:styleId="Titre8">
    <w:name w:val="heading 8"/>
    <w:basedOn w:val="Normal"/>
    <w:next w:val="Normal"/>
    <w:qFormat/>
    <w:pPr>
      <w:keepNext/>
      <w:shd w:val="clear" w:color="auto" w:fill="FFCC99"/>
      <w:spacing w:line="360" w:lineRule="auto"/>
      <w:jc w:val="center"/>
      <w:outlineLvl w:val="7"/>
    </w:pPr>
    <w:rPr>
      <w:b/>
      <w:spacing w:val="48"/>
      <w:sz w:val="40"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b/>
      <w:spacing w:val="48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rFonts w:ascii="Times New Roman" w:hAnsi="Times New Roman"/>
      <w:bCs w:val="0"/>
    </w:rPr>
  </w:style>
  <w:style w:type="paragraph" w:styleId="Titre">
    <w:name w:val="Title"/>
    <w:basedOn w:val="Normal"/>
    <w:qFormat/>
    <w:pPr>
      <w:pBdr>
        <w:top w:val="single" w:sz="4" w:space="18" w:color="auto"/>
        <w:left w:val="single" w:sz="4" w:space="0" w:color="auto"/>
        <w:bottom w:val="single" w:sz="4" w:space="15" w:color="auto"/>
        <w:right w:val="single" w:sz="4" w:space="4" w:color="auto"/>
        <w:between w:val="single" w:sz="4" w:space="1" w:color="auto"/>
        <w:bar w:val="single" w:sz="4" w:color="auto"/>
      </w:pBdr>
      <w:jc w:val="center"/>
    </w:pPr>
    <w:rPr>
      <w:rFonts w:ascii="Times New Roman" w:hAnsi="Times New Roman"/>
      <w:b/>
      <w:sz w:val="44"/>
      <w:szCs w:val="4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Pr>
      <w:rFonts w:ascii="Times New Roman" w:hAnsi="Times New Roman"/>
      <w:bCs w:val="0"/>
      <w:szCs w:val="20"/>
    </w:rPr>
  </w:style>
  <w:style w:type="paragraph" w:styleId="Retraitcorpsdetexte">
    <w:name w:val="Body Text Indent"/>
    <w:basedOn w:val="Normal"/>
    <w:pPr>
      <w:ind w:left="357"/>
    </w:pPr>
    <w:rPr>
      <w:rFonts w:ascii="Verdana" w:hAnsi="Verdana"/>
      <w:bCs w:val="0"/>
      <w:color w:val="000000"/>
    </w:rPr>
  </w:style>
  <w:style w:type="character" w:customStyle="1" w:styleId="stg-method-comp-para1">
    <w:name w:val="stg-method-comp-para1"/>
    <w:rPr>
      <w:vanish w:val="0"/>
      <w:webHidden w:val="0"/>
    </w:rPr>
  </w:style>
  <w:style w:type="character" w:customStyle="1" w:styleId="stg-descriptif-parag1">
    <w:name w:val="stg-descriptif-parag1"/>
    <w:rPr>
      <w:vanish w:val="0"/>
      <w:webHidden w:val="0"/>
    </w:rPr>
  </w:style>
  <w:style w:type="character" w:styleId="lev">
    <w:name w:val="Strong"/>
    <w:qFormat/>
    <w:rPr>
      <w:b/>
      <w:bCs/>
    </w:rPr>
  </w:style>
  <w:style w:type="paragraph" w:customStyle="1" w:styleId="CarCarCarCar">
    <w:name w:val="Car Car Car Car"/>
    <w:basedOn w:val="Normal"/>
    <w:rsid w:val="004576F3"/>
    <w:pPr>
      <w:spacing w:after="160" w:line="240" w:lineRule="exact"/>
      <w:ind w:left="539" w:firstLine="578"/>
    </w:pPr>
    <w:rPr>
      <w:rFonts w:ascii="Verdana" w:hAnsi="Verdana"/>
      <w:bCs w:val="0"/>
      <w:sz w:val="20"/>
      <w:szCs w:val="20"/>
      <w:lang w:val="en-US" w:eastAsia="en-US"/>
    </w:rPr>
  </w:style>
  <w:style w:type="paragraph" w:styleId="Corpsdetexte2">
    <w:name w:val="Body Text 2"/>
    <w:basedOn w:val="Normal"/>
    <w:rsid w:val="00996089"/>
    <w:pPr>
      <w:widowControl w:val="0"/>
      <w:suppressAutoHyphens/>
      <w:spacing w:after="120" w:line="480" w:lineRule="auto"/>
    </w:pPr>
    <w:rPr>
      <w:rFonts w:ascii="Bitstream Vera Sans" w:eastAsia="Bitstream Vera Sans" w:hAnsi="Bitstream Vera Sans" w:cs="Bitstream Vera Sans"/>
      <w:bCs w:val="0"/>
      <w:lang w:bidi="fr-FR"/>
    </w:rPr>
  </w:style>
  <w:style w:type="paragraph" w:styleId="Salutations">
    <w:name w:val="Salutation"/>
    <w:basedOn w:val="Normal"/>
    <w:next w:val="Normal"/>
    <w:rsid w:val="007B5A0B"/>
    <w:rPr>
      <w:rFonts w:ascii="Times New Roman" w:hAnsi="Times New Roman"/>
      <w:bCs w:val="0"/>
    </w:rPr>
  </w:style>
  <w:style w:type="paragraph" w:styleId="Textedebulles">
    <w:name w:val="Balloon Text"/>
    <w:basedOn w:val="Normal"/>
    <w:link w:val="TextedebullesCar"/>
    <w:rsid w:val="003502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350223"/>
    <w:rPr>
      <w:rFonts w:ascii="Tahoma" w:hAnsi="Tahoma" w:cs="Tahoma"/>
      <w:bCs/>
      <w:sz w:val="16"/>
      <w:szCs w:val="16"/>
    </w:rPr>
  </w:style>
  <w:style w:type="character" w:customStyle="1" w:styleId="PieddepageCar">
    <w:name w:val="Pied de page Car"/>
    <w:link w:val="Pieddepage"/>
    <w:rsid w:val="00DC4F0A"/>
    <w:rPr>
      <w:sz w:val="24"/>
      <w:szCs w:val="24"/>
    </w:rPr>
  </w:style>
  <w:style w:type="character" w:styleId="Lienhypertexte">
    <w:name w:val="Hyperlink"/>
    <w:uiPriority w:val="99"/>
    <w:unhideWhenUsed/>
    <w:rsid w:val="00CE0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hyperlink" Target="mailto:archi-med@archi-med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Owner\Mes%20documents\Marie%20Vazelle\Matrices\Ente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Settings\Owner\Mes documents\Marie Vazelle\Matrices\Entete.dot</Template>
  <TotalTime>13</TotalTime>
  <Pages>1</Pages>
  <Words>61</Words>
  <Characters>338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-</Company>
  <LinksUpToDate>false</LinksUpToDate>
  <CharactersWithSpaces>398</CharactersWithSpaces>
  <SharedDoc>false</SharedDoc>
  <HLinks>
    <vt:vector size="6" baseType="variant">
      <vt:variant>
        <vt:i4>262180</vt:i4>
      </vt:variant>
      <vt:variant>
        <vt:i4>0</vt:i4>
      </vt:variant>
      <vt:variant>
        <vt:i4>0</vt:i4>
      </vt:variant>
      <vt:variant>
        <vt:i4>5</vt:i4>
      </vt:variant>
      <vt:variant>
        <vt:lpwstr>mailto:archi-med@archi-med.fr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archi</dc:creator>
  <cp:keywords/>
  <dc:description/>
  <cp:lastModifiedBy>Utilisateur de Microsoft Office</cp:lastModifiedBy>
  <cp:revision>4</cp:revision>
  <cp:lastPrinted>2014-01-17T16:59:00Z</cp:lastPrinted>
  <dcterms:created xsi:type="dcterms:W3CDTF">2021-06-16T14:09:00Z</dcterms:created>
  <dcterms:modified xsi:type="dcterms:W3CDTF">2021-06-16T14:19:00Z</dcterms:modified>
</cp:coreProperties>
</file>